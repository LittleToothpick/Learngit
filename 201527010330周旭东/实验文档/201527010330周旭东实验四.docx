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18085"/>
      <w:r>
        <w:t>实验</w:t>
      </w:r>
      <w:r>
        <w:rPr>
          <w:rFonts w:hint="eastAsia"/>
          <w:lang w:val="en-US" w:eastAsia="zh-CN"/>
        </w:rPr>
        <w:t>四</w:t>
      </w:r>
      <w:r>
        <w:t>：工厂模式</w:t>
      </w:r>
      <w:bookmarkEnd w:id="0"/>
    </w:p>
    <w:p>
      <w:pPr>
        <w:pStyle w:val="3"/>
        <w:spacing w:before="0" w:beforeLines="0" w:after="0" w:afterLines="0" w:line="240" w:lineRule="auto"/>
      </w:pPr>
      <w:bookmarkStart w:id="1" w:name="_Toc1532"/>
      <w:r>
        <w:t>(1) 简单工厂方法（50分）</w:t>
      </w:r>
      <w:bookmarkEnd w:id="1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UML图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207pt;width:388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8" DrawAspect="Content" ObjectID="_1468075725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 代码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 Car接口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cn.edu.scau.cmi.zhouxudong.domain;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interface</w:t>
      </w:r>
      <w:r>
        <w:rPr>
          <w:rFonts w:hint="eastAsia" w:ascii="Consolas" w:hAnsi="Consolas" w:eastAsia="Consolas"/>
          <w:color w:val="000000"/>
          <w:sz w:val="20"/>
        </w:rPr>
        <w:t xml:space="preserve"> Car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printCarName();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（2）JeepCar类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cn.edu.scau.cmi.zhouxudong.domain;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JeepCar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Car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printCarName</w:t>
      </w:r>
      <w:r>
        <w:rPr>
          <w:rFonts w:hint="eastAsia" w:ascii="Consolas" w:hAnsi="Consolas" w:eastAsia="Consolas"/>
          <w:color w:val="000000"/>
          <w:sz w:val="20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"这是吉普车"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（3）SportCar类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cn.edu.scau.cmi.zhouxudong.domain;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SportCar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Car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printCarName</w:t>
      </w:r>
      <w:r>
        <w:rPr>
          <w:rFonts w:hint="eastAsia" w:ascii="Consolas" w:hAnsi="Consolas" w:eastAsia="Consolas"/>
          <w:color w:val="000000"/>
          <w:sz w:val="20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"这是运动车"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（4）CarFactory类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cn.edu.scau.cmi.zhouxudong.simpleFactoryMethod;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cn.edu.scau.cmi.zhouxudong.domain.Car;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cn.edu.scau.cmi.zhouxudong.domain.JeepCar;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cn.edu.scau.cmi.zhouxudong.domain.SportCar;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CarFactory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String JeepCar="JeepCar";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String SportCar="SportCar";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Car getInstance(String carTypeString){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switch (carTypeString)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JeepCar: return new JeepCar();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SportCar: return new SportCar();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（5）</w:t>
      </w:r>
      <w:r>
        <w:rPr>
          <w:rFonts w:hint="eastAsia" w:ascii="Consolas" w:hAnsi="Consolas" w:eastAsia="Consolas"/>
          <w:color w:val="000000"/>
          <w:sz w:val="20"/>
        </w:rPr>
        <w:t>SimpleCarFactoryMethodClient</w:t>
      </w:r>
      <w:r>
        <w:rPr>
          <w:rFonts w:hint="eastAsia" w:ascii="Consolas" w:hAnsi="Consolas"/>
          <w:color w:val="000000"/>
          <w:sz w:val="20"/>
          <w:lang w:val="en-US" w:eastAsia="zh-CN"/>
        </w:rPr>
        <w:t>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cn.edu.scau.cmi.zhouxudong.client;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cn.edu.scau.cmi.zhouxudong.domain.Car;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cn.edu.scau.cmi.zhouxudong.simpleFactoryMethod.CarFactory;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SimpleCarFactoryMethodClient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 xml:space="preserve">) {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Car </w:t>
      </w:r>
      <w:r>
        <w:rPr>
          <w:rFonts w:hint="eastAsia" w:ascii="Consolas" w:hAnsi="Consolas" w:eastAsia="Consolas"/>
          <w:color w:val="6A3E3E"/>
          <w:sz w:val="20"/>
        </w:rPr>
        <w:t>car</w:t>
      </w:r>
      <w:r>
        <w:rPr>
          <w:rFonts w:hint="eastAsia" w:ascii="Consolas" w:hAnsi="Consolas" w:eastAsia="Consolas"/>
          <w:color w:val="000000"/>
          <w:sz w:val="20"/>
        </w:rPr>
        <w:t xml:space="preserve"> = CarFactory.</w:t>
      </w:r>
      <w:r>
        <w:rPr>
          <w:rFonts w:hint="eastAsia" w:ascii="Consolas" w:hAnsi="Consolas" w:eastAsia="Consolas"/>
          <w:i/>
          <w:color w:val="000000"/>
          <w:sz w:val="20"/>
        </w:rPr>
        <w:t>getInstance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"JeepCar"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color w:val="3F7F5F"/>
          <w:sz w:val="20"/>
        </w:rPr>
        <w:t>//单一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car</w:t>
      </w:r>
      <w:r>
        <w:rPr>
          <w:rFonts w:hint="eastAsia" w:ascii="Consolas" w:hAnsi="Consolas" w:eastAsia="Consolas"/>
          <w:color w:val="000000"/>
          <w:sz w:val="20"/>
        </w:rPr>
        <w:t>.printCarName();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spacing w:before="0" w:beforeLines="0" w:after="0" w:afterLines="0" w:line="240" w:lineRule="auto"/>
      </w:pPr>
      <w:bookmarkStart w:id="2" w:name="_Toc23377"/>
      <w:r>
        <w:t>(3) 工厂方法模式（30分）</w:t>
      </w:r>
      <w:bookmarkEnd w:id="2"/>
    </w:p>
    <w:p>
      <w:pPr>
        <w:ind w:firstLine="420"/>
      </w:pPr>
      <w:r>
        <w:t>利用工厂方法实现上面的要求。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UML图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199.5pt;width:189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27" DrawAspect="Content" ObjectID="_1468075726" r:id="rId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代码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 w:ascii="Consolas" w:hAnsi="Consolas" w:eastAsia="Consolas"/>
          <w:color w:val="000000"/>
          <w:sz w:val="20"/>
        </w:rPr>
        <w:t>CarFactory</w:t>
      </w:r>
      <w:r>
        <w:rPr>
          <w:rFonts w:hint="eastAsia" w:ascii="Consolas" w:hAnsi="Consolas"/>
          <w:color w:val="000000"/>
          <w:sz w:val="20"/>
          <w:lang w:val="en-US" w:eastAsia="zh-CN"/>
        </w:rPr>
        <w:t>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cn.edu.scau.cmi.zhouxudong.factoryMethod;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cn.edu.scau.cmi.zhouxudong.domain.Car;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interface</w:t>
      </w:r>
      <w:r>
        <w:rPr>
          <w:rFonts w:hint="eastAsia" w:ascii="Consolas" w:hAnsi="Consolas" w:eastAsia="Consolas"/>
          <w:color w:val="000000"/>
          <w:sz w:val="20"/>
        </w:rPr>
        <w:t xml:space="preserve"> CarFactory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Car getInstance()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（2）JeepCarFactory类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cn.edu.scau.cmi.zhouxudong.factoryMethod;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cn.edu.scau.cmi.zhouxudong.domain.Car;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cn.edu.scau.cmi.zhouxudong.domain.JeepCar;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JeepCarFactory 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CarFactory{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Car getInstance(){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JeepCar();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sz w:val="20"/>
          <w:lang w:val="en-US" w:eastAsia="zh-CN"/>
        </w:rPr>
      </w:pPr>
      <w:r>
        <w:rPr>
          <w:rFonts w:hint="eastAsia" w:ascii="Consolas" w:hAnsi="Consolas"/>
          <w:sz w:val="20"/>
          <w:lang w:eastAsia="zh-CN"/>
        </w:rPr>
        <w:t>（</w:t>
      </w:r>
      <w:r>
        <w:rPr>
          <w:rFonts w:hint="eastAsia" w:ascii="Consolas" w:hAnsi="Consolas"/>
          <w:sz w:val="20"/>
          <w:lang w:val="en-US" w:eastAsia="zh-CN"/>
        </w:rPr>
        <w:t>3</w:t>
      </w:r>
      <w:r>
        <w:rPr>
          <w:rFonts w:hint="eastAsia" w:ascii="Consolas" w:hAnsi="Consolas"/>
          <w:sz w:val="20"/>
          <w:lang w:eastAsia="zh-CN"/>
        </w:rPr>
        <w:t>）</w:t>
      </w:r>
      <w:r>
        <w:rPr>
          <w:rFonts w:hint="eastAsia" w:ascii="Consolas" w:hAnsi="Consolas" w:eastAsia="Consolas"/>
          <w:color w:val="000000"/>
          <w:sz w:val="20"/>
        </w:rPr>
        <w:t>JeepCarFactory</w:t>
      </w:r>
      <w:r>
        <w:rPr>
          <w:rFonts w:hint="eastAsia" w:ascii="Consolas" w:hAnsi="Consolas"/>
          <w:color w:val="000000"/>
          <w:sz w:val="20"/>
          <w:lang w:val="en-US" w:eastAsia="zh-CN"/>
        </w:rPr>
        <w:t>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cn.edu.scau.cmi.zhouxudong.factoryMethod;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cn.edu.scau.cmi.zhouxudong.domain.Car;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cn.edu.scau.cmi.zhouxudong.domain.JeepCar;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JeepCarFactory 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CarFactory{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Car getInstance(){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JeepCar();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        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eastAsia" w:ascii="Consolas" w:hAnsi="Consolas" w:eastAsia="Consolas"/>
          <w:color w:val="000000"/>
          <w:sz w:val="20"/>
        </w:rPr>
        <w:t>FactoryMethodClient</w:t>
      </w:r>
      <w:r>
        <w:rPr>
          <w:rFonts w:hint="eastAsia" w:ascii="Consolas" w:hAnsi="Consolas"/>
          <w:color w:val="000000"/>
          <w:sz w:val="20"/>
          <w:lang w:val="en-US" w:eastAsia="zh-CN"/>
        </w:rPr>
        <w:t>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cn.edu.scau.cmi.zhouxudong.client;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cn.edu.scau.cmi.zhouxudong.domain.Car;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cn.edu.scau.cmi.zhouxudong.factoryMethod.JeepCarFactory;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FactoryMethodClient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Car </w:t>
      </w:r>
      <w:r>
        <w:rPr>
          <w:rFonts w:hint="eastAsia" w:ascii="Consolas" w:hAnsi="Consolas" w:eastAsia="Consolas"/>
          <w:color w:val="6A3E3E"/>
          <w:sz w:val="20"/>
        </w:rPr>
        <w:t>car1</w:t>
      </w:r>
      <w:r>
        <w:rPr>
          <w:rFonts w:hint="eastAsia" w:ascii="Consolas" w:hAnsi="Consolas" w:eastAsia="Consolas"/>
          <w:color w:val="000000"/>
          <w:sz w:val="20"/>
        </w:rPr>
        <w:t xml:space="preserve"> = JeepCarFactory.</w:t>
      </w:r>
      <w:r>
        <w:rPr>
          <w:rFonts w:hint="eastAsia" w:ascii="Consolas" w:hAnsi="Consolas" w:eastAsia="Consolas"/>
          <w:i/>
          <w:color w:val="000000"/>
          <w:sz w:val="20"/>
        </w:rPr>
        <w:t>getInstance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car1</w:t>
      </w:r>
      <w:r>
        <w:rPr>
          <w:rFonts w:hint="eastAsia" w:ascii="Consolas" w:hAnsi="Consolas" w:eastAsia="Consolas"/>
          <w:color w:val="000000"/>
          <w:sz w:val="20"/>
        </w:rPr>
        <w:t>.printCarName();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/>
      </w:pPr>
    </w:p>
    <w:p>
      <w:pPr>
        <w:jc w:val="center"/>
      </w:pPr>
    </w:p>
    <w:p>
      <w:pPr>
        <w:pStyle w:val="3"/>
        <w:spacing w:before="0" w:beforeLines="0" w:after="0" w:afterLines="0" w:line="240" w:lineRule="auto"/>
      </w:pPr>
      <w:bookmarkStart w:id="3" w:name="_Toc7031"/>
      <w:r>
        <w:t>(</w:t>
      </w:r>
      <w:r>
        <w:rPr>
          <w:rFonts w:hint="eastAsia"/>
        </w:rPr>
        <w:t>3</w:t>
      </w:r>
      <w:r>
        <w:t>) 抽象工厂模式（20分）</w:t>
      </w:r>
      <w:bookmarkEnd w:id="3"/>
    </w:p>
    <w:p>
      <w:pPr>
        <w:ind w:firstLine="420"/>
      </w:pPr>
      <w:r>
        <w:rPr>
          <w:szCs w:val="21"/>
        </w:rPr>
        <w:t>现有两大</w:t>
      </w:r>
      <w:r>
        <w:rPr>
          <w:rFonts w:hint="eastAsia"/>
          <w:szCs w:val="21"/>
          <w:lang w:val="en-US" w:eastAsia="zh-CN"/>
        </w:rPr>
        <w:t>汽车公司</w:t>
      </w:r>
      <w:r>
        <w:rPr>
          <w:szCs w:val="21"/>
        </w:rPr>
        <w:t>：</w:t>
      </w:r>
      <w:r>
        <w:rPr>
          <w:rFonts w:hint="eastAsia"/>
          <w:szCs w:val="21"/>
          <w:lang w:val="en-US" w:eastAsia="zh-CN"/>
        </w:rPr>
        <w:t>奔驰</w:t>
      </w:r>
      <w:r>
        <w:rPr>
          <w:szCs w:val="21"/>
        </w:rPr>
        <w:t>(</w:t>
      </w:r>
      <w:r>
        <w:rPr>
          <w:rFonts w:hint="eastAsia"/>
          <w:szCs w:val="21"/>
          <w:lang w:val="en-US" w:eastAsia="zh-CN"/>
        </w:rPr>
        <w:t>Benz</w:t>
      </w:r>
      <w:r>
        <w:rPr>
          <w:szCs w:val="21"/>
        </w:rPr>
        <w:t>)和</w:t>
      </w:r>
      <w:r>
        <w:rPr>
          <w:rFonts w:hint="eastAsia"/>
          <w:szCs w:val="21"/>
          <w:lang w:val="en-US" w:eastAsia="zh-CN"/>
        </w:rPr>
        <w:t>宝马</w:t>
      </w:r>
      <w:r>
        <w:rPr>
          <w:szCs w:val="21"/>
        </w:rPr>
        <w:t>(</w:t>
      </w:r>
      <w:r>
        <w:rPr>
          <w:rFonts w:hint="eastAsia"/>
          <w:szCs w:val="21"/>
          <w:lang w:val="en-US" w:eastAsia="zh-CN"/>
        </w:rPr>
        <w:t>BMW</w:t>
      </w:r>
      <w:r>
        <w:rPr>
          <w:szCs w:val="21"/>
        </w:rPr>
        <w:t>)，</w:t>
      </w:r>
      <w:r>
        <w:rPr>
          <w:rFonts w:hint="eastAsia"/>
          <w:szCs w:val="21"/>
          <w:lang w:val="en-US" w:eastAsia="zh-CN"/>
        </w:rPr>
        <w:t>每家汽车公司都可以生产吉普车JeepCar和运动车SportCar</w:t>
      </w:r>
      <w:r>
        <w:t>请利用抽象工厂模式方法设计并实现</w:t>
      </w:r>
      <w:r>
        <w:rPr>
          <w:rFonts w:hint="eastAsia"/>
        </w:rPr>
        <w:t>创建</w:t>
      </w:r>
      <w:r>
        <w:t>不同保险公司的不同保险理赔对象。界面根据实际情况，在</w:t>
      </w:r>
      <w:r>
        <w:rPr>
          <w:rFonts w:hint="eastAsia"/>
        </w:rPr>
        <w:t>工程方法模式的界面</w:t>
      </w:r>
      <w:r>
        <w:t>基础上进行适当修改。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UML图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252.55pt;width:415.0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1" ShapeID="_x0000_i1029" DrawAspect="Content" ObjectID="_1468075727" r:id="rId1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(1)domainInterface包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cn.edu.scau.cmi.zhouxudong.abstractFactory.domainInterface;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interface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Benz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20"/>
        </w:rPr>
        <w:t>CarCompany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"奔驰"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cn.edu.scau.cmi.zhouxudong.abstractFactory.domainInterface;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interface</w:t>
      </w:r>
      <w:r>
        <w:rPr>
          <w:rFonts w:hint="eastAsia" w:ascii="Consolas" w:hAnsi="Consolas" w:eastAsia="Consolas"/>
          <w:color w:val="000000"/>
          <w:sz w:val="20"/>
        </w:rPr>
        <w:t xml:space="preserve"> BMW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20"/>
        </w:rPr>
        <w:t>CarCompany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"宝马"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（2）domain包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package cn.edu.scau.cmi.zhouxudong.abstractFactory.domain;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cn.edu.scau.cmi.zhouxudong.abstractFactory.domainAbstractClass.JeepCar;</w:t>
      </w:r>
    </w:p>
    <w:p>
      <w:pPr>
        <w:rPr>
          <w:rFonts w:hint="eastAsia"/>
        </w:rPr>
      </w:pPr>
      <w:r>
        <w:rPr>
          <w:rFonts w:hint="eastAsia"/>
        </w:rPr>
        <w:t>import cn.edu.scau.cmi.zhouxudong.abstractFactory.domainInterface.Benz;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BenzJeepCar extends JeepCar implements Benz {</w:t>
      </w:r>
    </w:p>
    <w:p>
      <w:pPr>
        <w:rPr>
          <w:rFonts w:hint="eastAsia"/>
        </w:rPr>
      </w:pPr>
      <w:r>
        <w:rPr>
          <w:rFonts w:hint="eastAsia"/>
        </w:rPr>
        <w:t xml:space="preserve">  @Override</w:t>
      </w:r>
    </w:p>
    <w:p>
      <w:pPr>
        <w:rPr>
          <w:rFonts w:hint="eastAsia"/>
        </w:rPr>
      </w:pPr>
      <w:r>
        <w:rPr>
          <w:rFonts w:hint="eastAsia"/>
        </w:rPr>
        <w:t xml:space="preserve">  public void show()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System.out.println(Benz.CarCompany+super.name);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cn.edu.scau.cmi.zhouxudong.abstractFactory.domain;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cn.edu.scau.cmi.zhouxudong.abstractFactory.domainAbstractClass.SportCar;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cn.edu.scau.cmi.zhouxudong.abstractFactory.domainInterface.Benz;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BenzSportCar extends SportCar implements Benz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public void show()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System.out.println(Benz.CarCompany+super.name);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cn.edu.scau.cmi.zhouxudong.abstractFactory.domain;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cn.edu.scau.cmi.zhouxudong.abstractFactory.domainAbstractClass.JeepCar;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cn.edu.scau.cmi.zhouxudong.abstractFactory.domainInterface.BMW;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BMWJeepCar extends JeepCar implements BMW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public void show()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System.out.println(BMW.CarCompany+super.name);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cn.edu.scau.cmi.zhouxudong.abstractFactory.domain;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cn.edu.scau.cmi.zhouxudong.abstractFactory.domainAbstractClass.SportCar;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cn.edu.scau.cmi.zhouxudong.abstractFactory.domainInterface.BMW;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BMWSportCar extends SportCar implements BMW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public void show()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//System.out.println("这是宝马吉普车");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System.out.println(BMW.CarCompany+super.name);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domainAbstractClass包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abstract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Car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abstract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show();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abstract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JeepCar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Car{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"吉普车"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cn.edu.scau.cmi.zhouxudong.abstractFactory.domainAbstractClass;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abstract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SportCar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Car{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"运动车"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抽象工厂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①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package cn.edu.scau.cmi.zhouxudong.abstractFactory.factory;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cn.edu.scau.cmi.zhouxudong.abstractFactory.domainAbstractClass.JeepCar;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cn.edu.scau.cmi.zhouxudong.abstractFactory.domainAbstractClass.SportCar;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public abstract class AbstractFactory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public static AbstractFactory getFactory(String carCompany){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switch (carCompany)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case "Benz": return new BenzFactory();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case "BMW": return new BMWFactory();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return null;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public abstract JeepCar createJeepCar();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public abstract SportCar createSportCar();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package cn.edu.scau.cmi.zhouxudong.abstractFactory.factory;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cn.edu.scau.cmi.zhouxudong.abstractFactory.domain.BenzJeepCar;</w:t>
      </w:r>
    </w:p>
    <w:p>
      <w:pPr>
        <w:rPr>
          <w:rFonts w:hint="eastAsia"/>
        </w:rPr>
      </w:pPr>
      <w:r>
        <w:rPr>
          <w:rFonts w:hint="eastAsia"/>
        </w:rPr>
        <w:t>import cn.edu.scau.cmi.zhouxudong.abstractFactory.domain.BenzSportCar;</w:t>
      </w:r>
    </w:p>
    <w:p>
      <w:pPr>
        <w:rPr>
          <w:rFonts w:hint="eastAsia"/>
        </w:rPr>
      </w:pPr>
      <w:r>
        <w:rPr>
          <w:rFonts w:hint="eastAsia"/>
        </w:rPr>
        <w:t>import cn.edu.scau.cmi.zhouxudong.abstractFactory.domainAbstractClass.JeepCar;</w:t>
      </w:r>
    </w:p>
    <w:p>
      <w:pPr>
        <w:rPr>
          <w:rFonts w:hint="eastAsia"/>
        </w:rPr>
      </w:pPr>
      <w:r>
        <w:rPr>
          <w:rFonts w:hint="eastAsia"/>
        </w:rPr>
        <w:t>import cn.edu.scau.cmi.zhouxudong.abstractFactory.domainAbstractClass.SportCar;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BenzFactory extends AbstractFactory{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 xml:space="preserve">   public JeepCar createJeepCar(){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 BenzJeepCar();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public SportCar createSportCar(){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return new BenzSportCar();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cn.edu.scau.cmi.zhouxudong.abstractFactory.factory;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cn.edu.scau.cmi.zhouxudong.abstractFactory.domain.BMWJeepCar;</w:t>
      </w:r>
    </w:p>
    <w:p>
      <w:pPr>
        <w:rPr>
          <w:rFonts w:hint="eastAsia"/>
        </w:rPr>
      </w:pPr>
      <w:r>
        <w:rPr>
          <w:rFonts w:hint="eastAsia"/>
        </w:rPr>
        <w:t>import cn.edu.scau.cmi.zhouxudong.abstractFactory.domain.BMWSportCar;</w:t>
      </w:r>
    </w:p>
    <w:p>
      <w:pPr>
        <w:rPr>
          <w:rFonts w:hint="eastAsia"/>
        </w:rPr>
      </w:pPr>
      <w:r>
        <w:rPr>
          <w:rFonts w:hint="eastAsia"/>
        </w:rPr>
        <w:t>import cn.edu.scau.cmi.zhouxudong.abstractFactory.domainAbstractClass.JeepCar;</w:t>
      </w:r>
    </w:p>
    <w:p>
      <w:pPr>
        <w:rPr>
          <w:rFonts w:hint="eastAsia"/>
        </w:rPr>
      </w:pPr>
      <w:r>
        <w:rPr>
          <w:rFonts w:hint="eastAsia"/>
        </w:rPr>
        <w:t>import cn.edu.scau.cmi.zhouxudong.abstractFactory.domainAbstractClass.SportCar;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BMWFactory extends AbstractFactory{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public JeepCar createJeepCar(){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 BMWJeepCar();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public SportCar createSportCar(){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return new BMWSportCar();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cn.edu.scau.cmi.zhouxudong.client;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cn.edu.scau.cmi.zhouxudong.abstractFactory.domainAbstractClass.JeepCar;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cn.edu.scau.cmi.zhouxudong.abstractFactory.factory.AbstractFactory;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AbstractFactoryClient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AbstractFactory carFactory = AbstractFactory.getFactory("Benz");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JeepCar jeepCar = carFactory.createJeepCar();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jeepCar.show();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4" w:name="_GoBack"/>
      <w:bookmarkEnd w:id="4"/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C2&#10;u99utwEAAFQ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15D4B"/>
    <w:multiLevelType w:val="singleLevel"/>
    <w:tmpl w:val="56D15D4B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68B119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2018-04-29T11:45:00Z</dcterms:created>
  <dc:creator>岁铭</dc:creator>
  <cp:lastModifiedBy>岁铭</cp:lastModifiedBy>
  <dcterms:modified xsi:type="dcterms:W3CDTF">2018-04-29T13:29:50Z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